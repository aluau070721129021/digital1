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2B56DE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23F29F8" w14:textId="1CA350E8" w:rsidR="001B2ABD" w:rsidRDefault="009A025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1233527" wp14:editId="6B50FA68">
                  <wp:extent cx="2139950" cy="2661920"/>
                  <wp:effectExtent l="0" t="0" r="0" b="5080"/>
                  <wp:docPr id="85664017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66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C39C49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F37C937" w14:textId="29F03D82" w:rsidR="001B2ABD" w:rsidRDefault="009A025C" w:rsidP="001B2ABD">
            <w:pPr>
              <w:pStyle w:val="Title"/>
            </w:pPr>
            <w:r>
              <w:t>gayathiri</w:t>
            </w:r>
          </w:p>
          <w:p w14:paraId="1A2F46A2" w14:textId="086B1EA5" w:rsidR="001B2ABD" w:rsidRDefault="009A025C" w:rsidP="001B2ABD">
            <w:pPr>
              <w:pStyle w:val="Subtitle"/>
            </w:pPr>
            <w:r>
              <w:rPr>
                <w:spacing w:val="0"/>
                <w:w w:val="100"/>
              </w:rPr>
              <w:t>student</w:t>
            </w:r>
          </w:p>
        </w:tc>
      </w:tr>
      <w:tr w:rsidR="001B2ABD" w14:paraId="0F3A60D2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6B1C7919D9424CCABFC454AFB1DC9DBC"/>
              </w:placeholder>
              <w:temporary/>
              <w:showingPlcHdr/>
              <w15:appearance w15:val="hidden"/>
            </w:sdtPr>
            <w:sdtContent>
              <w:p w14:paraId="2544E69F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29291D8" w14:textId="413A5898" w:rsidR="00036450" w:rsidRDefault="00A21CA2" w:rsidP="00036450">
            <w:r>
              <w:t xml:space="preserve">To get an opportunity where I can make file best of my potential and contribute of the organization’s growth </w:t>
            </w:r>
          </w:p>
          <w:sdt>
            <w:sdtPr>
              <w:id w:val="-1954003311"/>
              <w:placeholder>
                <w:docPart w:val="C77CD2322B924A6080A9233D5B5EF385"/>
              </w:placeholder>
              <w:temporary/>
              <w:showingPlcHdr/>
              <w15:appearance w15:val="hidden"/>
            </w:sdtPr>
            <w:sdtContent>
              <w:p w14:paraId="2BF203E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387BC3832C1F4C1F8B30D701EE6DB20F"/>
              </w:placeholder>
              <w:temporary/>
              <w:showingPlcHdr/>
              <w15:appearance w15:val="hidden"/>
            </w:sdtPr>
            <w:sdtContent>
              <w:p w14:paraId="7E8BA49A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E36AE4B" w14:textId="6EBA2907" w:rsidR="004D3011" w:rsidRDefault="00A21CA2" w:rsidP="004D3011">
            <w:r>
              <w:t>8825960690</w:t>
            </w:r>
          </w:p>
          <w:p w14:paraId="22C940F3" w14:textId="77777777" w:rsidR="004D3011" w:rsidRPr="004D3011" w:rsidRDefault="004D3011" w:rsidP="004D3011"/>
          <w:sdt>
            <w:sdtPr>
              <w:id w:val="67859272"/>
              <w:placeholder>
                <w:docPart w:val="E09850D71CE74E059AC91B6A0323F244"/>
              </w:placeholder>
              <w:temporary/>
              <w:showingPlcHdr/>
              <w15:appearance w15:val="hidden"/>
            </w:sdtPr>
            <w:sdtContent>
              <w:p w14:paraId="1DCD6B9E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0F70BBAC1E8345A2999459E328DC261D"/>
              </w:placeholder>
              <w:temporary/>
              <w:showingPlcHdr/>
              <w15:appearance w15:val="hidden"/>
            </w:sdtPr>
            <w:sdtContent>
              <w:p w14:paraId="6CA64EDC" w14:textId="77777777" w:rsidR="004D3011" w:rsidRDefault="00E4381A" w:rsidP="004D3011">
                <w:r>
                  <w:t>Website goes here</w:t>
                </w:r>
              </w:p>
            </w:sdtContent>
          </w:sdt>
          <w:p w14:paraId="432C2C2F" w14:textId="77777777" w:rsidR="004D3011" w:rsidRDefault="004D3011" w:rsidP="004D3011"/>
          <w:sdt>
            <w:sdtPr>
              <w:id w:val="-240260293"/>
              <w:placeholder>
                <w:docPart w:val="54A77463F35B469E9DB11F12EB2E1557"/>
              </w:placeholder>
              <w:temporary/>
              <w:showingPlcHdr/>
              <w15:appearance w15:val="hidden"/>
            </w:sdtPr>
            <w:sdtContent>
              <w:p w14:paraId="10A7CE09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097E346" w14:textId="01F676B0" w:rsidR="00036450" w:rsidRPr="00E4381A" w:rsidRDefault="00A35B68" w:rsidP="004D3011">
            <w:pPr>
              <w:rPr>
                <w:rStyle w:val="Hyperlink"/>
              </w:rPr>
            </w:pPr>
            <w:r>
              <w:t>gayathirilkshmi@gmail.com</w:t>
            </w:r>
          </w:p>
          <w:sdt>
            <w:sdtPr>
              <w:id w:val="-1444214663"/>
              <w:placeholder>
                <w:docPart w:val="A23B6A93C202487884D8C7583889B277"/>
              </w:placeholder>
              <w:temporary/>
              <w:showingPlcHdr/>
              <w15:appearance w15:val="hidden"/>
            </w:sdtPr>
            <w:sdtContent>
              <w:p w14:paraId="2DF6AA28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0CD12C0" w14:textId="714B2570" w:rsidR="004D3011" w:rsidRDefault="00A35B68" w:rsidP="004D3011">
            <w:r>
              <w:t>Reading</w:t>
            </w:r>
          </w:p>
          <w:p w14:paraId="6AE83FA8" w14:textId="354809A2" w:rsidR="00A35B68" w:rsidRDefault="00A35B68" w:rsidP="004D3011">
            <w:r>
              <w:t>Drawing</w:t>
            </w:r>
          </w:p>
          <w:p w14:paraId="27A669E3" w14:textId="71A90437" w:rsidR="00A35B68" w:rsidRDefault="00A35B68" w:rsidP="004D3011">
            <w:r>
              <w:t>Watching reels</w:t>
            </w:r>
          </w:p>
          <w:p w14:paraId="1655294B" w14:textId="73D94A5D" w:rsidR="004D3011" w:rsidRDefault="004D3011" w:rsidP="004D3011"/>
          <w:p w14:paraId="5C1DD80B" w14:textId="75E266B0" w:rsidR="004D3011" w:rsidRPr="004D3011" w:rsidRDefault="004D3011" w:rsidP="004D3011"/>
        </w:tc>
        <w:tc>
          <w:tcPr>
            <w:tcW w:w="720" w:type="dxa"/>
          </w:tcPr>
          <w:p w14:paraId="7FF607D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B27173B27B14C62ADB96E1CA0506CF3"/>
              </w:placeholder>
              <w:temporary/>
              <w:showingPlcHdr/>
              <w15:appearance w15:val="hidden"/>
            </w:sdtPr>
            <w:sdtContent>
              <w:p w14:paraId="0F0EC761" w14:textId="75AF33C3" w:rsidR="004D3011" w:rsidRDefault="00E25A26" w:rsidP="009A025C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5037C1A" w14:textId="77777777" w:rsidR="00036450" w:rsidRDefault="00036450" w:rsidP="00036450"/>
          <w:p w14:paraId="30B31982" w14:textId="46009B6B" w:rsidR="00036450" w:rsidRDefault="009A025C" w:rsidP="009A025C">
            <w:pPr>
              <w:pStyle w:val="Heading4"/>
            </w:pPr>
            <w:r>
              <w:t>2021-2013</w:t>
            </w:r>
          </w:p>
          <w:p w14:paraId="20571FE1" w14:textId="3E94CE19" w:rsidR="009A025C" w:rsidRPr="00A35B68" w:rsidRDefault="009A025C" w:rsidP="009A025C">
            <w:pPr>
              <w:rPr>
                <w:sz w:val="20"/>
                <w:szCs w:val="20"/>
              </w:rPr>
            </w:pPr>
            <w:r w:rsidRPr="00A35B68">
              <w:rPr>
                <w:sz w:val="20"/>
                <w:szCs w:val="20"/>
              </w:rPr>
              <w:t>Alagappa university</w:t>
            </w:r>
          </w:p>
          <w:p w14:paraId="6DB3669A" w14:textId="7812E8F2" w:rsidR="009A025C" w:rsidRPr="00A35B68" w:rsidRDefault="009A025C" w:rsidP="009A025C">
            <w:pPr>
              <w:rPr>
                <w:sz w:val="20"/>
                <w:szCs w:val="20"/>
              </w:rPr>
            </w:pPr>
            <w:r w:rsidRPr="00A35B68">
              <w:rPr>
                <w:sz w:val="20"/>
                <w:szCs w:val="20"/>
              </w:rPr>
              <w:t>Seethalakshmi achi collage for women</w:t>
            </w:r>
          </w:p>
          <w:p w14:paraId="087F7D49" w14:textId="45387492" w:rsidR="009A025C" w:rsidRPr="009A025C" w:rsidRDefault="009A025C" w:rsidP="009A025C">
            <w:r w:rsidRPr="00A35B68">
              <w:rPr>
                <w:sz w:val="20"/>
                <w:szCs w:val="20"/>
              </w:rPr>
              <w:t xml:space="preserve">Bachelor of science information </w:t>
            </w:r>
            <w:r w:rsidR="00A35B68" w:rsidRPr="00A35B68">
              <w:rPr>
                <w:sz w:val="20"/>
                <w:szCs w:val="20"/>
              </w:rPr>
              <w:t>technology</w:t>
            </w:r>
          </w:p>
          <w:p w14:paraId="5ACE55E8" w14:textId="7119640B" w:rsidR="00036450" w:rsidRDefault="00A35B68" w:rsidP="00036450">
            <w:pPr>
              <w:pStyle w:val="Heading2"/>
            </w:pPr>
            <w:r>
              <w:t>LANGUAGE</w:t>
            </w:r>
          </w:p>
          <w:p w14:paraId="17F2A12E" w14:textId="3AC654DF" w:rsidR="00036450" w:rsidRPr="00A35B68" w:rsidRDefault="00A35B68" w:rsidP="00B359E4">
            <w:pPr>
              <w:pStyle w:val="Date"/>
              <w:rPr>
                <w:sz w:val="20"/>
                <w:szCs w:val="20"/>
              </w:rPr>
            </w:pPr>
            <w:r w:rsidRPr="00A35B68">
              <w:rPr>
                <w:sz w:val="20"/>
                <w:szCs w:val="20"/>
              </w:rPr>
              <w:t>Tamil</w:t>
            </w:r>
          </w:p>
          <w:p w14:paraId="65B2CF25" w14:textId="37DB9753" w:rsidR="00A35B68" w:rsidRPr="00A35B68" w:rsidRDefault="00A35B68" w:rsidP="00A35B68">
            <w:pPr>
              <w:rPr>
                <w:sz w:val="20"/>
                <w:szCs w:val="20"/>
              </w:rPr>
            </w:pPr>
            <w:r w:rsidRPr="00A35B68">
              <w:rPr>
                <w:sz w:val="20"/>
                <w:szCs w:val="20"/>
              </w:rPr>
              <w:t>English</w:t>
            </w:r>
          </w:p>
          <w:p w14:paraId="682AC610" w14:textId="26088711" w:rsidR="004D3011" w:rsidRPr="00A35B68" w:rsidRDefault="00A35B68" w:rsidP="00036450">
            <w:pPr>
              <w:rPr>
                <w:sz w:val="20"/>
                <w:szCs w:val="20"/>
              </w:rPr>
            </w:pPr>
            <w:r w:rsidRPr="00A35B68">
              <w:rPr>
                <w:sz w:val="20"/>
                <w:szCs w:val="20"/>
              </w:rPr>
              <w:t>Hindi</w:t>
            </w:r>
          </w:p>
          <w:sdt>
            <w:sdtPr>
              <w:id w:val="1669594239"/>
              <w:placeholder>
                <w:docPart w:val="7BCA7187A1DC446A9D63A91E0CD382C2"/>
              </w:placeholder>
              <w:temporary/>
              <w:showingPlcHdr/>
              <w15:appearance w15:val="hidden"/>
            </w:sdtPr>
            <w:sdtContent>
              <w:p w14:paraId="4BFD3D89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41E3B9D" w14:textId="77777777" w:rsidR="00036450" w:rsidRPr="00A35B68" w:rsidRDefault="00A35B68" w:rsidP="004D3011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A35B68">
              <w:rPr>
                <w:noProof/>
                <w:color w:val="000000" w:themeColor="text1"/>
                <w:sz w:val="20"/>
                <w:szCs w:val="20"/>
              </w:rPr>
              <w:t>Java</w:t>
            </w:r>
          </w:p>
          <w:p w14:paraId="6F84FB83" w14:textId="77777777" w:rsidR="00A35B68" w:rsidRPr="00A35B68" w:rsidRDefault="00A35B68" w:rsidP="004D3011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A35B68">
              <w:rPr>
                <w:noProof/>
                <w:color w:val="000000" w:themeColor="text1"/>
                <w:sz w:val="20"/>
                <w:szCs w:val="20"/>
              </w:rPr>
              <w:t>Python</w:t>
            </w:r>
          </w:p>
          <w:p w14:paraId="6D1F096D" w14:textId="77777777" w:rsidR="00A35B68" w:rsidRPr="00A35B68" w:rsidRDefault="00A35B68" w:rsidP="004D3011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A35B68">
              <w:rPr>
                <w:noProof/>
                <w:color w:val="000000" w:themeColor="text1"/>
                <w:sz w:val="20"/>
                <w:szCs w:val="20"/>
              </w:rPr>
              <w:t>Html</w:t>
            </w:r>
          </w:p>
          <w:p w14:paraId="2B56DFFB" w14:textId="77777777" w:rsidR="00A35B68" w:rsidRPr="00A35B68" w:rsidRDefault="00A35B68" w:rsidP="004D3011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A35B68">
              <w:rPr>
                <w:noProof/>
                <w:color w:val="000000" w:themeColor="text1"/>
                <w:sz w:val="20"/>
                <w:szCs w:val="20"/>
              </w:rPr>
              <w:t>Css</w:t>
            </w:r>
          </w:p>
          <w:p w14:paraId="4D2E95EC" w14:textId="0C3E20B5" w:rsidR="00A35B68" w:rsidRPr="00A35B68" w:rsidRDefault="00A35B68" w:rsidP="004D3011">
            <w:pPr>
              <w:rPr>
                <w:color w:val="FFFFFF" w:themeColor="background1"/>
                <w:sz w:val="22"/>
              </w:rPr>
            </w:pPr>
            <w:r w:rsidRPr="00A35B68">
              <w:rPr>
                <w:noProof/>
                <w:color w:val="000000" w:themeColor="text1"/>
                <w:sz w:val="20"/>
                <w:szCs w:val="20"/>
              </w:rPr>
              <w:t>C</w:t>
            </w:r>
            <w:r>
              <w:rPr>
                <w:noProof/>
                <w:color w:val="000000" w:themeColor="text1"/>
              </w:rPr>
              <w:t xml:space="preserve"> </w:t>
            </w:r>
          </w:p>
        </w:tc>
      </w:tr>
    </w:tbl>
    <w:p w14:paraId="4DA102D9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63664" w14:textId="77777777" w:rsidR="00D80E90" w:rsidRDefault="00D80E90" w:rsidP="000C45FF">
      <w:r>
        <w:separator/>
      </w:r>
    </w:p>
  </w:endnote>
  <w:endnote w:type="continuationSeparator" w:id="0">
    <w:p w14:paraId="6150EC01" w14:textId="77777777" w:rsidR="00D80E90" w:rsidRDefault="00D80E9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7EAAC" w14:textId="77777777" w:rsidR="00D80E90" w:rsidRDefault="00D80E90" w:rsidP="000C45FF">
      <w:r>
        <w:separator/>
      </w:r>
    </w:p>
  </w:footnote>
  <w:footnote w:type="continuationSeparator" w:id="0">
    <w:p w14:paraId="5BBB0E6E" w14:textId="77777777" w:rsidR="00D80E90" w:rsidRDefault="00D80E9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9AC1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2C9EF7" wp14:editId="0ADB3E2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5C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A025C"/>
    <w:rsid w:val="00A2118D"/>
    <w:rsid w:val="00A21CA2"/>
    <w:rsid w:val="00A35B68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60ADB"/>
    <w:rsid w:val="00D80E90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F9C6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1C7919D9424CCABFC454AFB1DC9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22C10-EB67-4204-AFFF-AF757C85F118}"/>
      </w:docPartPr>
      <w:docPartBody>
        <w:p w:rsidR="00000000" w:rsidRDefault="00000000">
          <w:pPr>
            <w:pStyle w:val="6B1C7919D9424CCABFC454AFB1DC9DBC"/>
          </w:pPr>
          <w:r w:rsidRPr="00D5459D">
            <w:t>Profile</w:t>
          </w:r>
        </w:p>
      </w:docPartBody>
    </w:docPart>
    <w:docPart>
      <w:docPartPr>
        <w:name w:val="C77CD2322B924A6080A9233D5B5EF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DF249-11DB-4920-B1EA-0E8565D23AA5}"/>
      </w:docPartPr>
      <w:docPartBody>
        <w:p w:rsidR="00000000" w:rsidRDefault="00000000">
          <w:pPr>
            <w:pStyle w:val="C77CD2322B924A6080A9233D5B5EF385"/>
          </w:pPr>
          <w:r w:rsidRPr="00CB0055">
            <w:t>Contact</w:t>
          </w:r>
        </w:p>
      </w:docPartBody>
    </w:docPart>
    <w:docPart>
      <w:docPartPr>
        <w:name w:val="387BC3832C1F4C1F8B30D701EE6DB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140D9-28DC-4599-9E5E-B6EEBF3E1C30}"/>
      </w:docPartPr>
      <w:docPartBody>
        <w:p w:rsidR="00000000" w:rsidRDefault="00000000">
          <w:pPr>
            <w:pStyle w:val="387BC3832C1F4C1F8B30D701EE6DB20F"/>
          </w:pPr>
          <w:r w:rsidRPr="004D3011">
            <w:t>PHONE:</w:t>
          </w:r>
        </w:p>
      </w:docPartBody>
    </w:docPart>
    <w:docPart>
      <w:docPartPr>
        <w:name w:val="E09850D71CE74E059AC91B6A0323F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C481C-ED83-48CF-A9AF-2BB5F8D1403D}"/>
      </w:docPartPr>
      <w:docPartBody>
        <w:p w:rsidR="00000000" w:rsidRDefault="00000000">
          <w:pPr>
            <w:pStyle w:val="E09850D71CE74E059AC91B6A0323F244"/>
          </w:pPr>
          <w:r w:rsidRPr="004D3011">
            <w:t>WEBSITE:</w:t>
          </w:r>
        </w:p>
      </w:docPartBody>
    </w:docPart>
    <w:docPart>
      <w:docPartPr>
        <w:name w:val="0F70BBAC1E8345A2999459E328DC2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F7F1E-0E29-46C4-84EB-06E1E40790FA}"/>
      </w:docPartPr>
      <w:docPartBody>
        <w:p w:rsidR="00000000" w:rsidRDefault="00000000">
          <w:pPr>
            <w:pStyle w:val="0F70BBAC1E8345A2999459E328DC261D"/>
          </w:pPr>
          <w:r>
            <w:t>Website goes here</w:t>
          </w:r>
        </w:p>
      </w:docPartBody>
    </w:docPart>
    <w:docPart>
      <w:docPartPr>
        <w:name w:val="54A77463F35B469E9DB11F12EB2E1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5F6B5-A7CF-4FCD-80F2-C6AB11425768}"/>
      </w:docPartPr>
      <w:docPartBody>
        <w:p w:rsidR="00000000" w:rsidRDefault="00000000">
          <w:pPr>
            <w:pStyle w:val="54A77463F35B469E9DB11F12EB2E1557"/>
          </w:pPr>
          <w:r w:rsidRPr="004D3011">
            <w:t>EMAIL:</w:t>
          </w:r>
        </w:p>
      </w:docPartBody>
    </w:docPart>
    <w:docPart>
      <w:docPartPr>
        <w:name w:val="A23B6A93C202487884D8C7583889B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C62FA-4A4B-47BA-9577-8C2421439494}"/>
      </w:docPartPr>
      <w:docPartBody>
        <w:p w:rsidR="00000000" w:rsidRDefault="00000000">
          <w:pPr>
            <w:pStyle w:val="A23B6A93C202487884D8C7583889B277"/>
          </w:pPr>
          <w:r w:rsidRPr="00CB0055">
            <w:t>Hobbies</w:t>
          </w:r>
        </w:p>
      </w:docPartBody>
    </w:docPart>
    <w:docPart>
      <w:docPartPr>
        <w:name w:val="4B27173B27B14C62ADB96E1CA0506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C279F-1F38-41A6-8259-1EA6BE3F2E53}"/>
      </w:docPartPr>
      <w:docPartBody>
        <w:p w:rsidR="00000000" w:rsidRDefault="00000000">
          <w:pPr>
            <w:pStyle w:val="4B27173B27B14C62ADB96E1CA0506CF3"/>
          </w:pPr>
          <w:r w:rsidRPr="00036450">
            <w:t>EDUCATION</w:t>
          </w:r>
        </w:p>
      </w:docPartBody>
    </w:docPart>
    <w:docPart>
      <w:docPartPr>
        <w:name w:val="7BCA7187A1DC446A9D63A91E0CD38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C778F-00E1-4C46-A732-BC65FDDD13F3}"/>
      </w:docPartPr>
      <w:docPartBody>
        <w:p w:rsidR="00000000" w:rsidRDefault="00000000">
          <w:pPr>
            <w:pStyle w:val="7BCA7187A1DC446A9D63A91E0CD382C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6D"/>
    <w:rsid w:val="0079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26A695E75746ED82C8C363D95D97B8">
    <w:name w:val="3E26A695E75746ED82C8C363D95D97B8"/>
  </w:style>
  <w:style w:type="paragraph" w:customStyle="1" w:styleId="43F3DA9B684A45B3BEB5D1C939D259C9">
    <w:name w:val="43F3DA9B684A45B3BEB5D1C939D259C9"/>
  </w:style>
  <w:style w:type="paragraph" w:customStyle="1" w:styleId="6B1C7919D9424CCABFC454AFB1DC9DBC">
    <w:name w:val="6B1C7919D9424CCABFC454AFB1DC9DBC"/>
  </w:style>
  <w:style w:type="paragraph" w:customStyle="1" w:styleId="1C93BD8A76184CE9A8754E7027793FA7">
    <w:name w:val="1C93BD8A76184CE9A8754E7027793FA7"/>
  </w:style>
  <w:style w:type="paragraph" w:customStyle="1" w:styleId="C77CD2322B924A6080A9233D5B5EF385">
    <w:name w:val="C77CD2322B924A6080A9233D5B5EF385"/>
  </w:style>
  <w:style w:type="paragraph" w:customStyle="1" w:styleId="387BC3832C1F4C1F8B30D701EE6DB20F">
    <w:name w:val="387BC3832C1F4C1F8B30D701EE6DB20F"/>
  </w:style>
  <w:style w:type="paragraph" w:customStyle="1" w:styleId="A521C2C3FB384A15A05D449AA4352ECC">
    <w:name w:val="A521C2C3FB384A15A05D449AA4352ECC"/>
  </w:style>
  <w:style w:type="paragraph" w:customStyle="1" w:styleId="E09850D71CE74E059AC91B6A0323F244">
    <w:name w:val="E09850D71CE74E059AC91B6A0323F244"/>
  </w:style>
  <w:style w:type="paragraph" w:customStyle="1" w:styleId="0F70BBAC1E8345A2999459E328DC261D">
    <w:name w:val="0F70BBAC1E8345A2999459E328DC261D"/>
  </w:style>
  <w:style w:type="paragraph" w:customStyle="1" w:styleId="54A77463F35B469E9DB11F12EB2E1557">
    <w:name w:val="54A77463F35B469E9DB11F12EB2E155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3F2DA8A30054599B317CEDD1F72A5BA">
    <w:name w:val="93F2DA8A30054599B317CEDD1F72A5BA"/>
  </w:style>
  <w:style w:type="paragraph" w:customStyle="1" w:styleId="A23B6A93C202487884D8C7583889B277">
    <w:name w:val="A23B6A93C202487884D8C7583889B277"/>
  </w:style>
  <w:style w:type="paragraph" w:customStyle="1" w:styleId="F5D977F61D314369A1B61D1EF3D6F256">
    <w:name w:val="F5D977F61D314369A1B61D1EF3D6F256"/>
  </w:style>
  <w:style w:type="paragraph" w:customStyle="1" w:styleId="FD2B6F5904C44C28A3884F36A71BCE2E">
    <w:name w:val="FD2B6F5904C44C28A3884F36A71BCE2E"/>
  </w:style>
  <w:style w:type="paragraph" w:customStyle="1" w:styleId="517BCD5E7CED483C94D693372B0DBE0A">
    <w:name w:val="517BCD5E7CED483C94D693372B0DBE0A"/>
  </w:style>
  <w:style w:type="paragraph" w:customStyle="1" w:styleId="798943F9D5934CA98F39C19A2C9B29A2">
    <w:name w:val="798943F9D5934CA98F39C19A2C9B29A2"/>
  </w:style>
  <w:style w:type="paragraph" w:customStyle="1" w:styleId="4B27173B27B14C62ADB96E1CA0506CF3">
    <w:name w:val="4B27173B27B14C62ADB96E1CA0506CF3"/>
  </w:style>
  <w:style w:type="paragraph" w:customStyle="1" w:styleId="D48A5D5334E74B3098B7696FFC450DBA">
    <w:name w:val="D48A5D5334E74B3098B7696FFC450DBA"/>
  </w:style>
  <w:style w:type="paragraph" w:customStyle="1" w:styleId="FC85A4E2811443DD9B188F6CEBF41E20">
    <w:name w:val="FC85A4E2811443DD9B188F6CEBF41E20"/>
  </w:style>
  <w:style w:type="paragraph" w:customStyle="1" w:styleId="4E143116AC8B434F8F176E6A4D41FB05">
    <w:name w:val="4E143116AC8B434F8F176E6A4D41FB05"/>
  </w:style>
  <w:style w:type="paragraph" w:customStyle="1" w:styleId="BEAC23B08CF54D019B36B18F4EB43D13">
    <w:name w:val="BEAC23B08CF54D019B36B18F4EB43D13"/>
  </w:style>
  <w:style w:type="paragraph" w:customStyle="1" w:styleId="EAF0DDA30FC04B049E3583E2948AD186">
    <w:name w:val="EAF0DDA30FC04B049E3583E2948AD186"/>
  </w:style>
  <w:style w:type="paragraph" w:customStyle="1" w:styleId="115E9F29A7194C4698F014CE41B71D41">
    <w:name w:val="115E9F29A7194C4698F014CE41B71D41"/>
  </w:style>
  <w:style w:type="paragraph" w:customStyle="1" w:styleId="0BA1BB9F02954822929B84D4DC41B7CF">
    <w:name w:val="0BA1BB9F02954822929B84D4DC41B7CF"/>
  </w:style>
  <w:style w:type="paragraph" w:customStyle="1" w:styleId="1B8A21B8A8734DE9A3DC8B145FBF9095">
    <w:name w:val="1B8A21B8A8734DE9A3DC8B145FBF9095"/>
  </w:style>
  <w:style w:type="paragraph" w:customStyle="1" w:styleId="14195CE9F3A241F190A5599599B50D19">
    <w:name w:val="14195CE9F3A241F190A5599599B50D19"/>
  </w:style>
  <w:style w:type="paragraph" w:customStyle="1" w:styleId="0BC15F421F9E451CAF2FE0C783FB84BF">
    <w:name w:val="0BC15F421F9E451CAF2FE0C783FB84BF"/>
  </w:style>
  <w:style w:type="paragraph" w:customStyle="1" w:styleId="02521AC35B2A4C7FAE52616CE61717CD">
    <w:name w:val="02521AC35B2A4C7FAE52616CE61717CD"/>
  </w:style>
  <w:style w:type="paragraph" w:customStyle="1" w:styleId="3A78725C795B469AAB94257FB08E368C">
    <w:name w:val="3A78725C795B469AAB94257FB08E368C"/>
  </w:style>
  <w:style w:type="paragraph" w:customStyle="1" w:styleId="838E9710C4DB496ABF2025B859929B61">
    <w:name w:val="838E9710C4DB496ABF2025B859929B61"/>
  </w:style>
  <w:style w:type="paragraph" w:customStyle="1" w:styleId="7617558661CB42ABAC2057C9D79DA4E8">
    <w:name w:val="7617558661CB42ABAC2057C9D79DA4E8"/>
  </w:style>
  <w:style w:type="paragraph" w:customStyle="1" w:styleId="67B4AF74B0554E658E04E91FE655C92C">
    <w:name w:val="67B4AF74B0554E658E04E91FE655C92C"/>
  </w:style>
  <w:style w:type="paragraph" w:customStyle="1" w:styleId="D1505A5C370540E48A84439C4BF5837B">
    <w:name w:val="D1505A5C370540E48A84439C4BF5837B"/>
  </w:style>
  <w:style w:type="paragraph" w:customStyle="1" w:styleId="42B97A2D14B34957BC3890508CF253BD">
    <w:name w:val="42B97A2D14B34957BC3890508CF253BD"/>
  </w:style>
  <w:style w:type="paragraph" w:customStyle="1" w:styleId="FF25B91C53D3461F8B2BC536608942CE">
    <w:name w:val="FF25B91C53D3461F8B2BC536608942CE"/>
  </w:style>
  <w:style w:type="paragraph" w:customStyle="1" w:styleId="A2838E3940264AA58B70B8F76E62AA5D">
    <w:name w:val="A2838E3940264AA58B70B8F76E62AA5D"/>
  </w:style>
  <w:style w:type="paragraph" w:customStyle="1" w:styleId="D92752E544594B4B9416330901225D05">
    <w:name w:val="D92752E544594B4B9416330901225D05"/>
  </w:style>
  <w:style w:type="paragraph" w:customStyle="1" w:styleId="D20B511B3FFC4358B3B330F766516FE2">
    <w:name w:val="D20B511B3FFC4358B3B330F766516FE2"/>
  </w:style>
  <w:style w:type="paragraph" w:customStyle="1" w:styleId="93F66F88242E4561B33DF5854D08B49A">
    <w:name w:val="93F66F88242E4561B33DF5854D08B49A"/>
  </w:style>
  <w:style w:type="paragraph" w:customStyle="1" w:styleId="9B45192115234A42BB4CA0C333445F60">
    <w:name w:val="9B45192115234A42BB4CA0C333445F6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BCA7187A1DC446A9D63A91E0CD382C2">
    <w:name w:val="7BCA7187A1DC446A9D63A91E0CD382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2023-10-19T17:34:00Z</dcterms:created>
  <dcterms:modified xsi:type="dcterms:W3CDTF">2023-10-19T18:07:00Z</dcterms:modified>
</cp:coreProperties>
</file>